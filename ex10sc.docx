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CE2711">
      <w:r>
        <w:rPr>
          <w:noProof/>
          <w:lang w:eastAsia="en-GB"/>
        </w:rPr>
        <w:drawing>
          <wp:inline distT="0" distB="0" distL="0" distR="0" wp14:anchorId="26D8BFF8" wp14:editId="4399480E">
            <wp:extent cx="3912781" cy="1702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949" cy="17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AA" w:rsidRDefault="001232AA">
      <w:r>
        <w:rPr>
          <w:noProof/>
          <w:lang w:eastAsia="en-GB"/>
        </w:rPr>
        <w:drawing>
          <wp:inline distT="0" distB="0" distL="0" distR="0" wp14:anchorId="6D9D8230" wp14:editId="6518276A">
            <wp:extent cx="2509284" cy="175998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269" cy="1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93" w:rsidRDefault="00691632">
      <w:r>
        <w:rPr>
          <w:noProof/>
          <w:lang w:eastAsia="en-GB"/>
        </w:rPr>
        <w:drawing>
          <wp:inline distT="0" distB="0" distL="0" distR="0" wp14:anchorId="189163B7" wp14:editId="7DA54589">
            <wp:extent cx="5975498" cy="102615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985" cy="10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32" w:rsidRDefault="00691632"/>
    <w:p w:rsidR="00691632" w:rsidRDefault="00873CBB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-21147</wp:posOffset>
            </wp:positionH>
            <wp:positionV relativeFrom="paragraph">
              <wp:posOffset>1699895</wp:posOffset>
            </wp:positionV>
            <wp:extent cx="2800309" cy="2030819"/>
            <wp:effectExtent l="0" t="0" r="635" b="7620"/>
            <wp:wrapSquare wrapText="bothSides"/>
            <wp:docPr id="5" name="Picture 5" descr="H:\VERI_Experiment\Part_3\ex10\h3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ERI_Experiment\Part_3\ex10\h3f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" t="30301" r="10760" b="8614"/>
                    <a:stretch/>
                  </pic:blipFill>
                  <pic:spPr bwMode="auto">
                    <a:xfrm>
                      <a:off x="0" y="0"/>
                      <a:ext cx="2800309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4ECD">
        <w:rPr>
          <w:noProof/>
          <w:lang w:eastAsia="en-GB"/>
        </w:rPr>
        <w:drawing>
          <wp:inline distT="0" distB="0" distL="0" distR="0" wp14:anchorId="41E5CB9A" wp14:editId="1F208593">
            <wp:extent cx="3682910" cy="1648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800" cy="16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1E" w:rsidRDefault="00873CBB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3317107</wp:posOffset>
            </wp:positionH>
            <wp:positionV relativeFrom="paragraph">
              <wp:posOffset>-100846</wp:posOffset>
            </wp:positionV>
            <wp:extent cx="2679405" cy="2076095"/>
            <wp:effectExtent l="0" t="0" r="6985" b="635"/>
            <wp:wrapSquare wrapText="bothSides"/>
            <wp:docPr id="6" name="Picture 6" descr="H:\VERI_Experiment\Part_3\ex10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VERI_Experiment\Part_3\ex10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9" t="19062" r="10760" b="6589"/>
                    <a:stretch/>
                  </pic:blipFill>
                  <pic:spPr bwMode="auto">
                    <a:xfrm>
                      <a:off x="0" y="0"/>
                      <a:ext cx="2679405" cy="20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C2A1E" w:rsidRDefault="009C2A1E"/>
    <w:p w:rsidR="009C2A1E" w:rsidRDefault="009C2A1E">
      <w:pPr>
        <w:rPr>
          <w:noProof/>
          <w:lang w:eastAsia="en-GB"/>
        </w:rPr>
      </w:pPr>
    </w:p>
    <w:p w:rsidR="009C2A1E" w:rsidRDefault="009C2A1E"/>
    <w:p w:rsidR="00873CBB" w:rsidRDefault="00873CBB"/>
    <w:p w:rsidR="00873CBB" w:rsidRDefault="00873CBB"/>
    <w:p w:rsidR="00873CBB" w:rsidRDefault="00873CBB"/>
    <w:p w:rsidR="00873CBB" w:rsidRDefault="00873CBB">
      <w:r>
        <w:lastRenderedPageBreak/>
        <w:t>Ex12</w:t>
      </w:r>
    </w:p>
    <w:p w:rsidR="00873CBB" w:rsidRDefault="00873CBB" w:rsidP="00873CBB">
      <w:r>
        <w:rPr>
          <w:noProof/>
          <w:lang w:eastAsia="en-GB"/>
        </w:rPr>
        <w:drawing>
          <wp:inline distT="0" distB="0" distL="0" distR="0" wp14:anchorId="2C05B529" wp14:editId="7203A5CE">
            <wp:extent cx="3125972" cy="289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54" cy="29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CBB" w:rsidRDefault="00873CBB" w:rsidP="00873CBB">
      <w:r>
        <w:t>Ex13</w:t>
      </w:r>
    </w:p>
    <w:p w:rsidR="00873CBB" w:rsidRDefault="00873CBB" w:rsidP="00873CBB">
      <w:r>
        <w:rPr>
          <w:noProof/>
          <w:lang w:eastAsia="en-GB"/>
        </w:rPr>
        <w:drawing>
          <wp:inline distT="0" distB="0" distL="0" distR="0" wp14:anchorId="5D5E3A2A" wp14:editId="02EA32C1">
            <wp:extent cx="3306427" cy="211587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017" cy="21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BB" w:rsidRDefault="00873CBB"/>
    <w:sectPr w:rsidR="0087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A0"/>
    <w:rsid w:val="001232AA"/>
    <w:rsid w:val="00272E5D"/>
    <w:rsid w:val="00633555"/>
    <w:rsid w:val="00691632"/>
    <w:rsid w:val="00873CBB"/>
    <w:rsid w:val="0087754B"/>
    <w:rsid w:val="009B6393"/>
    <w:rsid w:val="009C2A1E"/>
    <w:rsid w:val="00B04ECD"/>
    <w:rsid w:val="00BC63A0"/>
    <w:rsid w:val="00CE2711"/>
    <w:rsid w:val="00F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5352-CFCA-4D01-A729-D7996155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58788ED2</Template>
  <TotalTime>59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7</cp:revision>
  <dcterms:created xsi:type="dcterms:W3CDTF">2016-11-29T11:03:00Z</dcterms:created>
  <dcterms:modified xsi:type="dcterms:W3CDTF">2016-12-13T09:12:00Z</dcterms:modified>
</cp:coreProperties>
</file>