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030054">
      <w:r>
        <w:t>Counter_16</w:t>
      </w:r>
    </w:p>
    <w:p w:rsidR="00030054" w:rsidRDefault="00030054">
      <w:r>
        <w:rPr>
          <w:noProof/>
          <w:lang w:eastAsia="en-GB"/>
        </w:rPr>
        <w:drawing>
          <wp:inline distT="0" distB="0" distL="0" distR="0" wp14:anchorId="0C766665" wp14:editId="324AB2C4">
            <wp:extent cx="3359888" cy="35768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244" cy="35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26" w:rsidRDefault="00BC2926">
      <w:r>
        <w:t>Active low:</w:t>
      </w:r>
    </w:p>
    <w:p w:rsidR="00BC2926" w:rsidRDefault="00BC2926">
      <w:r>
        <w:rPr>
          <w:noProof/>
          <w:lang w:eastAsia="en-GB"/>
        </w:rPr>
        <w:drawing>
          <wp:inline distT="0" distB="0" distL="0" distR="0" wp14:anchorId="081CEB4D" wp14:editId="6E1A73FD">
            <wp:extent cx="3551274" cy="3951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618" cy="39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4" w:rsidRDefault="00030054">
      <w:r>
        <w:br w:type="page"/>
      </w:r>
    </w:p>
    <w:p w:rsidR="00030054" w:rsidRDefault="00030054">
      <w:r>
        <w:lastRenderedPageBreak/>
        <w:t>Ex6_top</w:t>
      </w:r>
    </w:p>
    <w:p w:rsidR="00030054" w:rsidRDefault="00BA4D26">
      <w:r>
        <w:rPr>
          <w:noProof/>
          <w:lang w:eastAsia="en-GB"/>
        </w:rPr>
        <w:drawing>
          <wp:inline distT="0" distB="0" distL="0" distR="0" wp14:anchorId="3B7BDB90" wp14:editId="123F47B7">
            <wp:extent cx="2860158" cy="345867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567" cy="34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36130D"/>
    <w:p w:rsidR="0036130D" w:rsidRDefault="0036130D">
      <w:proofErr w:type="spellStart"/>
      <w:r>
        <w:t>TimeQuest</w:t>
      </w:r>
      <w:proofErr w:type="spellEnd"/>
    </w:p>
    <w:p w:rsidR="0036130D" w:rsidRDefault="0036130D">
      <w:r>
        <w:rPr>
          <w:noProof/>
          <w:lang w:eastAsia="en-GB"/>
        </w:rPr>
        <w:drawing>
          <wp:inline distT="0" distB="0" distL="0" distR="0" wp14:anchorId="19C92535" wp14:editId="6C442BAB">
            <wp:extent cx="2524125" cy="4887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307" cy="4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36130D">
      <w:r>
        <w:rPr>
          <w:noProof/>
          <w:lang w:eastAsia="en-GB"/>
        </w:rPr>
        <w:drawing>
          <wp:inline distT="0" distB="0" distL="0" distR="0" wp14:anchorId="1F387C48" wp14:editId="5F285B17">
            <wp:extent cx="2615609" cy="51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641" cy="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BE316F">
      <w:r>
        <w:t>S</w:t>
      </w:r>
      <w:r w:rsidR="0036130D">
        <w:t>etup</w:t>
      </w:r>
      <w:r>
        <w:t xml:space="preserve"> </w:t>
      </w:r>
    </w:p>
    <w:p w:rsidR="0036130D" w:rsidRDefault="0036130D">
      <w:r>
        <w:rPr>
          <w:noProof/>
          <w:lang w:eastAsia="en-GB"/>
        </w:rPr>
        <w:drawing>
          <wp:inline distT="0" distB="0" distL="0" distR="0" wp14:anchorId="658CF81C" wp14:editId="524E3069">
            <wp:extent cx="2317898" cy="633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050" cy="6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36130D">
      <w:r>
        <w:t>Hold</w:t>
      </w:r>
    </w:p>
    <w:p w:rsidR="0036130D" w:rsidRDefault="0036130D">
      <w:r>
        <w:rPr>
          <w:noProof/>
          <w:lang w:eastAsia="en-GB"/>
        </w:rPr>
        <w:drawing>
          <wp:inline distT="0" distB="0" distL="0" distR="0" wp14:anchorId="1CB97BF7" wp14:editId="567E4F2E">
            <wp:extent cx="2317750" cy="65596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753" cy="6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36130D">
      <w:r>
        <w:t>Setup</w:t>
      </w:r>
    </w:p>
    <w:p w:rsidR="0036130D" w:rsidRDefault="0036130D">
      <w:r>
        <w:rPr>
          <w:noProof/>
          <w:lang w:eastAsia="en-GB"/>
        </w:rPr>
        <w:drawing>
          <wp:inline distT="0" distB="0" distL="0" distR="0" wp14:anchorId="6D7EAAFF" wp14:editId="645A548C">
            <wp:extent cx="2360428" cy="57659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308" cy="5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0D" w:rsidRDefault="0036130D">
      <w:r>
        <w:lastRenderedPageBreak/>
        <w:t>Hold</w:t>
      </w:r>
    </w:p>
    <w:p w:rsidR="0036130D" w:rsidRDefault="0036130D">
      <w:r>
        <w:rPr>
          <w:noProof/>
          <w:lang w:eastAsia="en-GB"/>
        </w:rPr>
        <w:drawing>
          <wp:inline distT="0" distB="0" distL="0" distR="0" wp14:anchorId="4FC73314" wp14:editId="07C745F3">
            <wp:extent cx="25241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B" w:rsidRDefault="00F3624B"/>
    <w:p w:rsidR="00F3624B" w:rsidRDefault="00F3624B">
      <w:r>
        <w:t xml:space="preserve">Red </w:t>
      </w:r>
      <w:proofErr w:type="spellStart"/>
      <w:r>
        <w:t>TimeQuest</w:t>
      </w:r>
      <w:proofErr w:type="spellEnd"/>
    </w:p>
    <w:p w:rsidR="00F3624B" w:rsidRDefault="00F3624B">
      <w:r>
        <w:rPr>
          <w:noProof/>
          <w:lang w:eastAsia="en-GB"/>
        </w:rPr>
        <w:drawing>
          <wp:inline distT="0" distB="0" distL="0" distR="0" wp14:anchorId="2C1ED49E" wp14:editId="75F256C5">
            <wp:extent cx="2509284" cy="1153694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85" cy="11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6" w:rsidRDefault="00BA4D26"/>
    <w:p w:rsidR="00BA4D26" w:rsidRDefault="00BA4D26">
      <w:r>
        <w:t>Tick_divide_50000</w:t>
      </w:r>
    </w:p>
    <w:p w:rsidR="00BA4D26" w:rsidRDefault="00BA4D26">
      <w:r>
        <w:rPr>
          <w:noProof/>
          <w:lang w:eastAsia="en-GB"/>
        </w:rPr>
        <w:drawing>
          <wp:inline distT="0" distB="0" distL="0" distR="0" wp14:anchorId="7B7C4CB8" wp14:editId="5F28F046">
            <wp:extent cx="2275558" cy="2711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303" cy="27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C0"/>
    <w:rsid w:val="00030054"/>
    <w:rsid w:val="0012115E"/>
    <w:rsid w:val="00272E5D"/>
    <w:rsid w:val="002B2C08"/>
    <w:rsid w:val="0036130D"/>
    <w:rsid w:val="006163C0"/>
    <w:rsid w:val="00633555"/>
    <w:rsid w:val="0087754B"/>
    <w:rsid w:val="00BA4D26"/>
    <w:rsid w:val="00BC2926"/>
    <w:rsid w:val="00BE316F"/>
    <w:rsid w:val="00CD1DF9"/>
    <w:rsid w:val="00F3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7D74E-7324-452C-9AC4-ECD384F4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5A7BCC24</Template>
  <TotalTime>176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8</cp:revision>
  <dcterms:created xsi:type="dcterms:W3CDTF">2016-11-22T10:38:00Z</dcterms:created>
  <dcterms:modified xsi:type="dcterms:W3CDTF">2016-11-29T10:47:00Z</dcterms:modified>
</cp:coreProperties>
</file>