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Default="00DE3D86">
      <w:r>
        <w:rPr>
          <w:noProof/>
          <w:lang w:eastAsia="en-GB"/>
        </w:rPr>
        <w:drawing>
          <wp:inline distT="0" distB="0" distL="0" distR="0" wp14:anchorId="58DE4DCC" wp14:editId="422A410B">
            <wp:extent cx="437197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86" w:rsidRDefault="00DE3D86">
      <w:r>
        <w:rPr>
          <w:noProof/>
          <w:lang w:eastAsia="en-GB"/>
        </w:rPr>
        <w:drawing>
          <wp:inline distT="0" distB="0" distL="0" distR="0" wp14:anchorId="0D5BD19C" wp14:editId="00F39905">
            <wp:extent cx="42957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86"/>
    <w:rsid w:val="00272E5D"/>
    <w:rsid w:val="00633555"/>
    <w:rsid w:val="0087754B"/>
    <w:rsid w:val="00D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D183C-9C8B-47FC-9FDA-4139C8AF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5A7BCC24</Template>
  <TotalTime>1</TotalTime>
  <Pages>1</Pages>
  <Words>0</Words>
  <Characters>3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1</cp:revision>
  <dcterms:created xsi:type="dcterms:W3CDTF">2016-11-29T10:47:00Z</dcterms:created>
  <dcterms:modified xsi:type="dcterms:W3CDTF">2016-11-29T10:48:00Z</dcterms:modified>
</cp:coreProperties>
</file>