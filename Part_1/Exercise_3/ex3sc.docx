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55" w:rsidRDefault="000E1463" w:rsidP="000E1463">
      <w:r>
        <w:rPr>
          <w:noProof/>
          <w:lang w:eastAsia="en-GB"/>
        </w:rPr>
        <w:drawing>
          <wp:inline distT="0" distB="0" distL="0" distR="0" wp14:anchorId="708CC384" wp14:editId="706FFC38">
            <wp:extent cx="46482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463" w:rsidRPr="000E1463" w:rsidRDefault="000E1463" w:rsidP="000E1463">
      <w:r>
        <w:rPr>
          <w:noProof/>
          <w:lang w:eastAsia="en-GB"/>
        </w:rPr>
        <w:drawing>
          <wp:inline distT="0" distB="0" distL="0" distR="0" wp14:anchorId="5B7E1154" wp14:editId="55E46B2A">
            <wp:extent cx="3257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463" w:rsidRPr="000E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63"/>
    <w:rsid w:val="000E1463"/>
    <w:rsid w:val="00272E5D"/>
    <w:rsid w:val="00633555"/>
    <w:rsid w:val="0087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7690A-C34A-4E6D-BFE6-2E91504C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A0C339BF</Template>
  <TotalTime>1</TotalTime>
  <Pages>1</Pages>
  <Words>0</Words>
  <Characters>3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Pu</dc:creator>
  <cp:keywords/>
  <dc:description/>
  <cp:lastModifiedBy>Yang, Pu</cp:lastModifiedBy>
  <cp:revision>1</cp:revision>
  <dcterms:created xsi:type="dcterms:W3CDTF">2016-11-15T11:20:00Z</dcterms:created>
  <dcterms:modified xsi:type="dcterms:W3CDTF">2016-11-15T11:21:00Z</dcterms:modified>
</cp:coreProperties>
</file>