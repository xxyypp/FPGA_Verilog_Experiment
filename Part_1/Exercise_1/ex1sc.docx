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3E" w:rsidRDefault="0099703E">
      <w:pPr>
        <w:rPr>
          <w:noProof/>
          <w:lang w:eastAsia="en-GB"/>
        </w:rPr>
      </w:pPr>
    </w:p>
    <w:p w:rsidR="00AB44C0" w:rsidRDefault="00AB44C0">
      <w:r>
        <w:rPr>
          <w:noProof/>
          <w:lang w:eastAsia="en-GB"/>
        </w:rPr>
        <w:drawing>
          <wp:inline distT="0" distB="0" distL="0" distR="0" wp14:anchorId="2F7429CA" wp14:editId="7475AF5D">
            <wp:extent cx="4603898" cy="930846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83" t="29355" r="18561" b="52508"/>
                    <a:stretch/>
                  </pic:blipFill>
                  <pic:spPr bwMode="auto">
                    <a:xfrm>
                      <a:off x="0" y="0"/>
                      <a:ext cx="4652403" cy="94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2278179" wp14:editId="5DEA861C">
            <wp:extent cx="3615070" cy="27655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453" cy="27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3A" w:rsidRDefault="0000472D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267084</wp:posOffset>
            </wp:positionV>
            <wp:extent cx="1904365" cy="275272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127" cy="2763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4C0">
        <w:t>Report datasheet</w:t>
      </w:r>
      <w:r w:rsidR="00BD78B9">
        <w:t xml:space="preserve"> 0 degrees</w:t>
      </w:r>
      <w:r>
        <w:t xml:space="preserve">                                                          </w:t>
      </w:r>
      <w:r w:rsidR="00AB0B3A">
        <w:t>85 degrees</w:t>
      </w:r>
    </w:p>
    <w:p w:rsidR="0099703E" w:rsidRDefault="0000472D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2689565</wp:posOffset>
            </wp:positionH>
            <wp:positionV relativeFrom="paragraph">
              <wp:posOffset>16496</wp:posOffset>
            </wp:positionV>
            <wp:extent cx="2009553" cy="2797217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53" cy="279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B3A" w:rsidRDefault="00AB0B3A"/>
    <w:p w:rsidR="00AB0B3A" w:rsidRDefault="00AB0B3A"/>
    <w:p w:rsidR="00AB0B3A" w:rsidRDefault="00AB0B3A"/>
    <w:p w:rsidR="0000472D" w:rsidRDefault="0000472D"/>
    <w:p w:rsidR="0000472D" w:rsidRDefault="0000472D"/>
    <w:p w:rsidR="0000472D" w:rsidRDefault="0000472D"/>
    <w:p w:rsidR="0000472D" w:rsidRDefault="0000472D"/>
    <w:p w:rsidR="0000472D" w:rsidRDefault="0000472D"/>
    <w:p w:rsidR="0000472D" w:rsidRDefault="0000472D"/>
    <w:p w:rsidR="0000472D" w:rsidRDefault="0000472D"/>
    <w:p w:rsidR="0000472D" w:rsidRDefault="0000472D"/>
    <w:p w:rsidR="0000472D" w:rsidRDefault="0000472D"/>
    <w:p w:rsidR="0000472D" w:rsidRDefault="0000472D"/>
    <w:p w:rsidR="0000472D" w:rsidRDefault="0000472D"/>
    <w:p w:rsidR="0000472D" w:rsidRDefault="0000472D"/>
    <w:p w:rsidR="00AB0B3A" w:rsidRDefault="00A82693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9525</wp:posOffset>
            </wp:positionV>
            <wp:extent cx="2295525" cy="2349221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49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B3A">
        <w:t>Compilation Report</w:t>
      </w:r>
    </w:p>
    <w:p w:rsidR="00AB0B3A" w:rsidRDefault="00AB0B3A">
      <w:r>
        <w:rPr>
          <w:noProof/>
          <w:lang w:eastAsia="en-GB"/>
        </w:rPr>
        <w:drawing>
          <wp:inline distT="0" distB="0" distL="0" distR="0" wp14:anchorId="21408372" wp14:editId="2A3FCDC5">
            <wp:extent cx="2533650" cy="220765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268" cy="22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27" w:rsidRDefault="009F3DE1" w:rsidP="00850C27">
      <w:r>
        <w:t xml:space="preserve">Ex2: </w:t>
      </w:r>
      <w:r w:rsidR="00850C27">
        <w:t xml:space="preserve">Hex to 7 </w:t>
      </w:r>
      <w:proofErr w:type="spellStart"/>
      <w:r w:rsidR="00850C27">
        <w:t>seg</w:t>
      </w:r>
      <w:proofErr w:type="spellEnd"/>
      <w:r w:rsidR="00850C27">
        <w:t xml:space="preserve"> code</w:t>
      </w:r>
      <w:r w:rsidR="00A82693">
        <w:tab/>
      </w:r>
      <w:r w:rsidR="00A82693">
        <w:tab/>
      </w:r>
      <w:r w:rsidR="00A82693">
        <w:tab/>
      </w:r>
      <w:r w:rsidR="00A82693">
        <w:tab/>
      </w:r>
      <w:r w:rsidR="00A82693">
        <w:tab/>
      </w:r>
      <w:r w:rsidR="00A82693">
        <w:t>Top-level code</w:t>
      </w:r>
    </w:p>
    <w:p w:rsidR="00850C27" w:rsidRDefault="00A82693" w:rsidP="00850C27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46990</wp:posOffset>
            </wp:positionV>
            <wp:extent cx="3381375" cy="978183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78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C27">
        <w:rPr>
          <w:noProof/>
          <w:lang w:eastAsia="en-GB"/>
        </w:rPr>
        <w:drawing>
          <wp:inline distT="0" distB="0" distL="0" distR="0" wp14:anchorId="313EAA17" wp14:editId="4C0FF35F">
            <wp:extent cx="2009775" cy="21024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585" cy="212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27" w:rsidRDefault="00850C27" w:rsidP="00850C27">
      <w:r>
        <w:t>Top-level code</w:t>
      </w:r>
    </w:p>
    <w:p w:rsidR="00850C27" w:rsidRDefault="00850C27">
      <w:bookmarkStart w:id="0" w:name="_GoBack"/>
      <w:bookmarkEnd w:id="0"/>
    </w:p>
    <w:p w:rsidR="00A82693" w:rsidRDefault="00A82693">
      <w:r>
        <w:t>Part 3:</w:t>
      </w:r>
    </w:p>
    <w:p w:rsidR="00A82693" w:rsidRDefault="00A82693" w:rsidP="00A82693">
      <w:r>
        <w:rPr>
          <w:noProof/>
          <w:lang w:eastAsia="en-GB"/>
        </w:rPr>
        <w:drawing>
          <wp:inline distT="0" distB="0" distL="0" distR="0" wp14:anchorId="39F79A2A" wp14:editId="6AE216CB">
            <wp:extent cx="3038475" cy="14133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209" cy="14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93" w:rsidRPr="000E1463" w:rsidRDefault="00A82693" w:rsidP="00A82693"/>
    <w:p w:rsidR="00A82693" w:rsidRDefault="00A82693"/>
    <w:sectPr w:rsidR="00A8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C0"/>
    <w:rsid w:val="0000472D"/>
    <w:rsid w:val="00272E5D"/>
    <w:rsid w:val="00633555"/>
    <w:rsid w:val="00850C27"/>
    <w:rsid w:val="0087754B"/>
    <w:rsid w:val="0099703E"/>
    <w:rsid w:val="009F3DE1"/>
    <w:rsid w:val="00A82693"/>
    <w:rsid w:val="00AB0B3A"/>
    <w:rsid w:val="00AB44C0"/>
    <w:rsid w:val="00B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0F913-85EF-437B-B63F-19DA457B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2A428F0F</Template>
  <TotalTime>37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7</cp:revision>
  <dcterms:created xsi:type="dcterms:W3CDTF">2016-11-15T10:01:00Z</dcterms:created>
  <dcterms:modified xsi:type="dcterms:W3CDTF">2016-12-07T14:02:00Z</dcterms:modified>
</cp:coreProperties>
</file>