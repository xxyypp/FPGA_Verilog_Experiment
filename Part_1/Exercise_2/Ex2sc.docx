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2BC" w:rsidRDefault="00B652BC" w:rsidP="00B652BC">
      <w:r>
        <w:t xml:space="preserve">Hex to 7 </w:t>
      </w:r>
      <w:proofErr w:type="spellStart"/>
      <w:r>
        <w:t>seg</w:t>
      </w:r>
      <w:proofErr w:type="spellEnd"/>
      <w:r>
        <w:t xml:space="preserve"> code</w:t>
      </w:r>
    </w:p>
    <w:p w:rsidR="00633555" w:rsidRDefault="00B652BC" w:rsidP="00B652BC">
      <w:r>
        <w:rPr>
          <w:noProof/>
          <w:lang w:eastAsia="en-GB"/>
        </w:rPr>
        <w:drawing>
          <wp:inline distT="0" distB="0" distL="0" distR="0" wp14:anchorId="572C1897" wp14:editId="2F9FEFA0">
            <wp:extent cx="33051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BC" w:rsidRDefault="00B652BC" w:rsidP="00B652BC">
      <w:r>
        <w:t>Top-level code</w:t>
      </w:r>
    </w:p>
    <w:p w:rsidR="00B652BC" w:rsidRPr="00B652BC" w:rsidRDefault="00B652BC" w:rsidP="00B652BC">
      <w:r>
        <w:rPr>
          <w:noProof/>
          <w:lang w:eastAsia="en-GB"/>
        </w:rPr>
        <w:drawing>
          <wp:inline distT="0" distB="0" distL="0" distR="0" wp14:anchorId="3F8001C8" wp14:editId="6D2C8E6E">
            <wp:extent cx="53340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2BC" w:rsidRPr="00B65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BC"/>
    <w:rsid w:val="00272E5D"/>
    <w:rsid w:val="00633555"/>
    <w:rsid w:val="0087754B"/>
    <w:rsid w:val="00B6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03EA2-7437-43DD-B6AD-CE5996B6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DF1329F3</Template>
  <TotalTime>1</TotalTime>
  <Pages>1</Pages>
  <Words>5</Words>
  <Characters>32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Pu</dc:creator>
  <cp:keywords/>
  <dc:description/>
  <cp:lastModifiedBy>Yang, Pu</cp:lastModifiedBy>
  <cp:revision>1</cp:revision>
  <dcterms:created xsi:type="dcterms:W3CDTF">2016-11-15T10:38:00Z</dcterms:created>
  <dcterms:modified xsi:type="dcterms:W3CDTF">2016-11-15T10:39:00Z</dcterms:modified>
</cp:coreProperties>
</file>