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632A5A">
      <w:r>
        <w:t>Ex4</w:t>
      </w:r>
    </w:p>
    <w:p w:rsidR="00632A5A" w:rsidRDefault="00632A5A">
      <w:r>
        <w:t>Bin2bcd_16</w:t>
      </w:r>
    </w:p>
    <w:p w:rsidR="00632A5A" w:rsidRDefault="00632A5A">
      <w:r>
        <w:rPr>
          <w:noProof/>
          <w:lang w:eastAsia="en-GB"/>
        </w:rPr>
        <w:drawing>
          <wp:inline distT="0" distB="0" distL="0" distR="0" wp14:anchorId="48B3CF3F" wp14:editId="39BF4480">
            <wp:extent cx="3264195" cy="2229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948" cy="22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5A" w:rsidRDefault="00632A5A">
      <w:r>
        <w:rPr>
          <w:noProof/>
          <w:lang w:eastAsia="en-GB"/>
        </w:rPr>
        <w:drawing>
          <wp:inline distT="0" distB="0" distL="0" distR="0" wp14:anchorId="2FBBF7E6" wp14:editId="5B1F7FAC">
            <wp:extent cx="3072809" cy="2516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978" cy="25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5A" w:rsidRDefault="00632A5A">
      <w:r>
        <w:br w:type="page"/>
      </w:r>
    </w:p>
    <w:p w:rsidR="00632A5A" w:rsidRDefault="00632A5A">
      <w:r>
        <w:lastRenderedPageBreak/>
        <w:t>Bin2bcd_10</w:t>
      </w:r>
    </w:p>
    <w:p w:rsidR="00632A5A" w:rsidRDefault="00632A5A">
      <w:r>
        <w:rPr>
          <w:noProof/>
          <w:lang w:eastAsia="en-GB"/>
        </w:rPr>
        <w:drawing>
          <wp:inline distT="0" distB="0" distL="0" distR="0" wp14:anchorId="32675DB7" wp14:editId="3D9FBC82">
            <wp:extent cx="3455581" cy="267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175" cy="26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5A" w:rsidRDefault="00632A5A">
      <w:r>
        <w:rPr>
          <w:noProof/>
          <w:lang w:eastAsia="en-GB"/>
        </w:rPr>
        <w:drawing>
          <wp:inline distT="0" distB="0" distL="0" distR="0" wp14:anchorId="3035B519" wp14:editId="5F57F123">
            <wp:extent cx="3134002" cy="2987749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216" cy="29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86" w:rsidRDefault="00CF5086"/>
    <w:p w:rsidR="00CF5086" w:rsidRDefault="00CF5086"/>
    <w:p w:rsidR="00CF5086" w:rsidRDefault="00CF5086"/>
    <w:p w:rsidR="00CF5086" w:rsidRDefault="00CF5086">
      <w:r>
        <w:rPr>
          <w:noProof/>
          <w:lang w:eastAsia="en-GB"/>
        </w:rPr>
        <w:lastRenderedPageBreak/>
        <w:drawing>
          <wp:inline distT="0" distB="0" distL="0" distR="0" wp14:anchorId="2B5813E7" wp14:editId="02F9FE80">
            <wp:extent cx="3338623" cy="321471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408" cy="32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86" w:rsidRDefault="00CF5086">
      <w:r>
        <w:rPr>
          <w:noProof/>
          <w:lang w:eastAsia="en-GB"/>
        </w:rPr>
        <w:drawing>
          <wp:inline distT="0" distB="0" distL="0" distR="0" wp14:anchorId="6693523B" wp14:editId="6DBDBAE1">
            <wp:extent cx="3409661" cy="21796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39" cy="21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A5"/>
    <w:rsid w:val="00272E5D"/>
    <w:rsid w:val="00632A5A"/>
    <w:rsid w:val="00633555"/>
    <w:rsid w:val="0087754B"/>
    <w:rsid w:val="009704A5"/>
    <w:rsid w:val="00C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47B01-B794-4FD5-A91D-712B939F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58788ED2</Template>
  <TotalTime>29</TotalTime>
  <Pages>3</Pages>
  <Words>6</Words>
  <Characters>37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3</cp:revision>
  <cp:lastPrinted>2016-12-13T10:19:00Z</cp:lastPrinted>
  <dcterms:created xsi:type="dcterms:W3CDTF">2016-12-08T16:47:00Z</dcterms:created>
  <dcterms:modified xsi:type="dcterms:W3CDTF">2016-12-13T10:38:00Z</dcterms:modified>
</cp:coreProperties>
</file>