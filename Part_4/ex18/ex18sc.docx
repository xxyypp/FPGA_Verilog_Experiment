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Pr="0052336C" w:rsidRDefault="0052336C" w:rsidP="0052336C">
      <w:bookmarkStart w:id="0" w:name="_GoBack"/>
      <w:r>
        <w:rPr>
          <w:noProof/>
          <w:lang w:eastAsia="en-GB"/>
        </w:rPr>
        <w:drawing>
          <wp:inline distT="0" distB="0" distL="0" distR="0" wp14:anchorId="35D6A5C9" wp14:editId="329582CC">
            <wp:extent cx="5731510" cy="544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555" w:rsidRPr="0052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21"/>
    <w:rsid w:val="00272E5D"/>
    <w:rsid w:val="0052336C"/>
    <w:rsid w:val="00633555"/>
    <w:rsid w:val="00663CB1"/>
    <w:rsid w:val="0087754B"/>
    <w:rsid w:val="008C1188"/>
    <w:rsid w:val="009D0C50"/>
    <w:rsid w:val="00D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E47E-1C58-424A-A0C8-525A233C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17BF27DD</Template>
  <TotalTime>11</TotalTime>
  <Pages>1</Pages>
  <Words>0</Words>
  <Characters>1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5</cp:revision>
  <dcterms:created xsi:type="dcterms:W3CDTF">2016-12-06T12:15:00Z</dcterms:created>
  <dcterms:modified xsi:type="dcterms:W3CDTF">2016-12-07T13:36:00Z</dcterms:modified>
</cp:coreProperties>
</file>