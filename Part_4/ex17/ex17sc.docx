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55" w:rsidRDefault="008C1188">
      <w:r>
        <w:rPr>
          <w:noProof/>
          <w:lang w:eastAsia="en-GB"/>
        </w:rPr>
        <w:drawing>
          <wp:inline distT="0" distB="0" distL="0" distR="0" wp14:anchorId="3D04C374" wp14:editId="1A38A6AC">
            <wp:extent cx="5731510" cy="5183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50" w:rsidRDefault="009D0C5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DFCD957" wp14:editId="45E2AC68">
            <wp:extent cx="27717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1" w:rsidRDefault="00663CB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D7177BD" wp14:editId="77DBD4E6">
            <wp:extent cx="5731510" cy="543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1" w:rsidRPr="009D0C50" w:rsidRDefault="00663CB1">
      <w:pPr>
        <w:rPr>
          <w:b/>
        </w:rPr>
      </w:pPr>
      <w:r>
        <w:rPr>
          <w:b/>
        </w:rPr>
        <w:t>//correct version</w:t>
      </w:r>
      <w:bookmarkStart w:id="0" w:name="_GoBack"/>
      <w:bookmarkEnd w:id="0"/>
    </w:p>
    <w:sectPr w:rsidR="00663CB1" w:rsidRPr="009D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21"/>
    <w:rsid w:val="00272E5D"/>
    <w:rsid w:val="00633555"/>
    <w:rsid w:val="00663CB1"/>
    <w:rsid w:val="0087754B"/>
    <w:rsid w:val="008C1188"/>
    <w:rsid w:val="009D0C50"/>
    <w:rsid w:val="00D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E47E-1C58-424A-A0C8-525A233C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5DD7E54</Template>
  <TotalTime>10</TotalTime>
  <Pages>2</Pages>
  <Words>3</Words>
  <Characters>21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Pu</dc:creator>
  <cp:keywords/>
  <dc:description/>
  <cp:lastModifiedBy>Yang, Pu</cp:lastModifiedBy>
  <cp:revision>4</cp:revision>
  <dcterms:created xsi:type="dcterms:W3CDTF">2016-12-06T12:15:00Z</dcterms:created>
  <dcterms:modified xsi:type="dcterms:W3CDTF">2016-12-06T12:26:00Z</dcterms:modified>
</cp:coreProperties>
</file>