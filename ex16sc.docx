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2A1BC8">
      <w:r>
        <w:rPr>
          <w:noProof/>
          <w:lang w:eastAsia="en-GB"/>
        </w:rPr>
        <w:drawing>
          <wp:inline distT="0" distB="0" distL="0" distR="0" wp14:anchorId="6A95B518" wp14:editId="6FE34754">
            <wp:extent cx="3997842" cy="2716017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916" cy="27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FB" w:rsidRDefault="00435CFB">
      <w:r>
        <w:t>Ex17</w:t>
      </w:r>
    </w:p>
    <w:p w:rsidR="00435CFB" w:rsidRDefault="00435CFB" w:rsidP="00435CFB">
      <w:r>
        <w:rPr>
          <w:noProof/>
          <w:lang w:eastAsia="en-GB"/>
        </w:rPr>
        <w:drawing>
          <wp:inline distT="0" distB="0" distL="0" distR="0" wp14:anchorId="022819D1" wp14:editId="57732B1C">
            <wp:extent cx="2966484" cy="2682851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639" cy="27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FB" w:rsidRDefault="00435CFB" w:rsidP="00435CF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849B640" wp14:editId="3EE1A75E">
            <wp:extent cx="1998921" cy="1140278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419" cy="11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FB" w:rsidRDefault="00435CFB" w:rsidP="00435CFB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1DE8D33" wp14:editId="01DBC562">
            <wp:extent cx="3383863" cy="3211033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361" cy="3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FB" w:rsidRDefault="00435CFB" w:rsidP="00435CFB">
      <w:pPr>
        <w:rPr>
          <w:b/>
        </w:rPr>
      </w:pPr>
      <w:r>
        <w:rPr>
          <w:b/>
        </w:rPr>
        <w:t>//correct version</w:t>
      </w:r>
    </w:p>
    <w:p w:rsidR="007E57C3" w:rsidRDefault="007E57C3" w:rsidP="00435CFB">
      <w:pPr>
        <w:rPr>
          <w:b/>
        </w:rPr>
      </w:pPr>
      <w:r>
        <w:rPr>
          <w:b/>
        </w:rPr>
        <w:t xml:space="preserve">Ex18 </w:t>
      </w:r>
    </w:p>
    <w:p w:rsidR="007E57C3" w:rsidRPr="0052336C" w:rsidRDefault="007E57C3" w:rsidP="007E57C3">
      <w:r>
        <w:rPr>
          <w:noProof/>
          <w:lang w:eastAsia="en-GB"/>
        </w:rPr>
        <w:drawing>
          <wp:inline distT="0" distB="0" distL="0" distR="0" wp14:anchorId="2EA5B6E2" wp14:editId="2665DA37">
            <wp:extent cx="3202714" cy="30409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499" cy="30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7C3" w:rsidRPr="009D0C50" w:rsidRDefault="007E57C3" w:rsidP="00435CFB">
      <w:pPr>
        <w:rPr>
          <w:b/>
        </w:rPr>
      </w:pPr>
    </w:p>
    <w:p w:rsidR="00435CFB" w:rsidRDefault="00435CFB"/>
    <w:sectPr w:rsidR="0043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D4"/>
    <w:rsid w:val="00272E5D"/>
    <w:rsid w:val="002A1BC8"/>
    <w:rsid w:val="00435CFB"/>
    <w:rsid w:val="00633555"/>
    <w:rsid w:val="007E57C3"/>
    <w:rsid w:val="0087754B"/>
    <w:rsid w:val="009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310B-E750-478C-B0B8-94F0BAA3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58788ED2</Template>
  <TotalTime>1</TotalTime>
  <Pages>2</Pages>
  <Words>6</Words>
  <Characters>35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4</cp:revision>
  <dcterms:created xsi:type="dcterms:W3CDTF">2016-12-06T10:25:00Z</dcterms:created>
  <dcterms:modified xsi:type="dcterms:W3CDTF">2016-12-13T09:14:00Z</dcterms:modified>
</cp:coreProperties>
</file>